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4249" w14:textId="06B43F26" w:rsidR="005D674B" w:rsidRPr="00D04B39" w:rsidRDefault="0010675B" w:rsidP="0010675B">
      <w:pPr>
        <w:pStyle w:val="Name"/>
      </w:pPr>
      <w:r>
        <w:t>Andi</w:t>
      </w:r>
      <w:r w:rsidR="00F4521D" w:rsidRPr="00D04B39">
        <w:t xml:space="preserve"> </w:t>
      </w:r>
      <w:r>
        <w:t>Zhou</w:t>
      </w:r>
    </w:p>
    <w:p w14:paraId="2021B740" w14:textId="2F25C4CD" w:rsidR="005D674B" w:rsidRPr="00D04B39" w:rsidRDefault="0010675B">
      <w:pPr>
        <w:pStyle w:val="ContactInfo"/>
        <w:rPr>
          <w:rFonts w:eastAsia="MS Mincho"/>
        </w:rPr>
      </w:pPr>
      <w:r>
        <w:t>2869 E Eisenhower Parkway</w:t>
      </w:r>
      <w:r w:rsidR="00CE2E60">
        <w:t>,</w:t>
      </w:r>
      <w:r w:rsidR="00D80A19">
        <w:rPr>
          <w:rFonts w:eastAsia="MS Mincho"/>
        </w:rPr>
        <w:t xml:space="preserve"> </w:t>
      </w:r>
      <w:r>
        <w:t>Ann Arbor</w:t>
      </w:r>
      <w:r w:rsidR="00F4521D" w:rsidRPr="00D04B39">
        <w:t xml:space="preserve">, </w:t>
      </w:r>
      <w:r>
        <w:t>MI</w:t>
      </w:r>
      <w:r w:rsidR="00F4521D" w:rsidRPr="00D04B39">
        <w:t xml:space="preserve"> </w:t>
      </w:r>
      <w:r>
        <w:t>48108</w:t>
      </w:r>
      <w:r w:rsidR="00D80A19">
        <w:t xml:space="preserve"> </w:t>
      </w:r>
      <w:r w:rsidR="00DA39F8" w:rsidRPr="00D04B39">
        <w:rPr>
          <w:rFonts w:eastAsia="MS Mincho"/>
        </w:rPr>
        <w:sym w:font="Wingdings 2" w:char="F0BF"/>
      </w:r>
      <w:r w:rsidR="00D80A19">
        <w:rPr>
          <w:rFonts w:eastAsia="MS Mincho"/>
        </w:rPr>
        <w:t xml:space="preserve"> </w:t>
      </w:r>
      <w:r>
        <w:t>734-881-4192</w:t>
      </w:r>
      <w:r w:rsidR="00D80A19">
        <w:t xml:space="preserve"> </w:t>
      </w:r>
      <w:r w:rsidR="00F4521D" w:rsidRPr="00D04B39">
        <w:rPr>
          <w:rFonts w:eastAsia="MS Mincho"/>
        </w:rPr>
        <w:sym w:font="Wingdings 2" w:char="F0BF"/>
      </w:r>
      <w:r>
        <w:rPr>
          <w:rFonts w:eastAsia="MS Mincho"/>
        </w:rPr>
        <w:t xml:space="preserve"> </w:t>
      </w:r>
      <w:r w:rsidR="00D80A19">
        <w:t xml:space="preserve">andizhou@umich.edu </w:t>
      </w:r>
    </w:p>
    <w:p w14:paraId="487FC5BA" w14:textId="77777777" w:rsidR="005D674B" w:rsidRPr="00D04B39" w:rsidRDefault="005D674B">
      <w:pPr>
        <w:pStyle w:val="Horizontalline"/>
      </w:pPr>
    </w:p>
    <w:p w14:paraId="68D1423D" w14:textId="77777777" w:rsidR="007F1698" w:rsidRPr="007F1698" w:rsidRDefault="007F1698" w:rsidP="007F1698"/>
    <w:p w14:paraId="759ADA92" w14:textId="79AE8EB4" w:rsidR="005A01E4" w:rsidRDefault="0010675B" w:rsidP="007F1698">
      <w:pPr>
        <w:pStyle w:val="BulletedList"/>
        <w:numPr>
          <w:ilvl w:val="0"/>
          <w:numId w:val="0"/>
        </w:numPr>
        <w:rPr>
          <w:rStyle w:val="Emphasis"/>
          <w:noProof/>
        </w:rPr>
      </w:pPr>
      <w:r>
        <w:rPr>
          <w:rStyle w:val="Emphasis"/>
          <w:noProof/>
        </w:rPr>
        <w:t>A</w:t>
      </w:r>
      <w:r w:rsidR="00111EB8">
        <w:rPr>
          <w:rStyle w:val="Emphasis"/>
          <w:noProof/>
        </w:rPr>
        <w:t>n aspiring</w:t>
      </w:r>
      <w:r w:rsidR="00BD7F26">
        <w:rPr>
          <w:rStyle w:val="Emphasis"/>
          <w:noProof/>
        </w:rPr>
        <w:t xml:space="preserve"> </w:t>
      </w:r>
      <w:r>
        <w:rPr>
          <w:rStyle w:val="Emphasis"/>
          <w:noProof/>
        </w:rPr>
        <w:t>3</w:t>
      </w:r>
      <w:r w:rsidRPr="0010675B">
        <w:rPr>
          <w:rStyle w:val="Emphasis"/>
          <w:noProof/>
          <w:vertAlign w:val="superscript"/>
        </w:rPr>
        <w:t>rd</w:t>
      </w:r>
      <w:r>
        <w:rPr>
          <w:rStyle w:val="Emphasis"/>
          <w:noProof/>
        </w:rPr>
        <w:t xml:space="preserve"> year aerospace engineering student with extensive interest</w:t>
      </w:r>
      <w:r w:rsidR="00A32386">
        <w:rPr>
          <w:rStyle w:val="Emphasis"/>
          <w:noProof/>
        </w:rPr>
        <w:t>s</w:t>
      </w:r>
      <w:r>
        <w:rPr>
          <w:rStyle w:val="Emphasis"/>
          <w:noProof/>
        </w:rPr>
        <w:t xml:space="preserve"> in </w:t>
      </w:r>
      <w:r w:rsidR="00556CD2">
        <w:rPr>
          <w:rStyle w:val="Emphasis"/>
          <w:noProof/>
        </w:rPr>
        <w:t>structures</w:t>
      </w:r>
      <w:r>
        <w:rPr>
          <w:rStyle w:val="Emphasis"/>
          <w:noProof/>
        </w:rPr>
        <w:t xml:space="preserve"> and </w:t>
      </w:r>
      <w:r w:rsidR="00556CD2">
        <w:rPr>
          <w:rStyle w:val="Emphasis"/>
          <w:noProof/>
        </w:rPr>
        <w:t>fluid flows</w:t>
      </w:r>
      <w:r w:rsidR="00BD7F26">
        <w:rPr>
          <w:rStyle w:val="Emphasis"/>
          <w:noProof/>
        </w:rPr>
        <w:t xml:space="preserve"> and is s</w:t>
      </w:r>
      <w:r w:rsidR="005A01E4">
        <w:rPr>
          <w:rStyle w:val="Emphasis"/>
          <w:noProof/>
        </w:rPr>
        <w:t xml:space="preserve">killed in a </w:t>
      </w:r>
      <w:r w:rsidR="00556CD2">
        <w:rPr>
          <w:rStyle w:val="Emphasis"/>
          <w:noProof/>
        </w:rPr>
        <w:t>variety of hands-on tools and simulation softwares.</w:t>
      </w:r>
    </w:p>
    <w:p w14:paraId="7A2DFAB2" w14:textId="77777777" w:rsidR="002314A1" w:rsidRPr="00D04B39" w:rsidRDefault="002314A1" w:rsidP="002314A1">
      <w:pPr>
        <w:pStyle w:val="CategoryHeading"/>
        <w:rPr>
          <w:rFonts w:eastAsia="MS Mincho"/>
        </w:rPr>
      </w:pPr>
      <w:r w:rsidRPr="00D04B39">
        <w:rPr>
          <w:rFonts w:eastAsia="MS Mincho"/>
        </w:rPr>
        <w:t xml:space="preserve">Education </w:t>
      </w:r>
    </w:p>
    <w:p w14:paraId="50F77859" w14:textId="563193EF" w:rsidR="002314A1" w:rsidRPr="00D04B39" w:rsidRDefault="002314A1" w:rsidP="002314A1">
      <w:pPr>
        <w:pStyle w:val="Heading2"/>
        <w:rPr>
          <w:szCs w:val="21"/>
        </w:rPr>
      </w:pPr>
      <w:r>
        <w:rPr>
          <w:rStyle w:val="Employer"/>
        </w:rPr>
        <w:t>University of Michigan</w:t>
      </w:r>
      <w:r w:rsidRPr="00D04B39">
        <w:rPr>
          <w:szCs w:val="21"/>
        </w:rPr>
        <w:t xml:space="preserve"> — </w:t>
      </w:r>
      <w:r>
        <w:rPr>
          <w:szCs w:val="21"/>
        </w:rPr>
        <w:t>Ann Arbor</w:t>
      </w:r>
      <w:r w:rsidRPr="00D04B39">
        <w:rPr>
          <w:szCs w:val="21"/>
        </w:rPr>
        <w:t xml:space="preserve">, </w:t>
      </w:r>
      <w:r>
        <w:rPr>
          <w:szCs w:val="21"/>
        </w:rPr>
        <w:t>M</w:t>
      </w:r>
      <w:r w:rsidR="00215E9A">
        <w:rPr>
          <w:szCs w:val="21"/>
        </w:rPr>
        <w:t>I</w:t>
      </w:r>
    </w:p>
    <w:p w14:paraId="40D0C792" w14:textId="77777777" w:rsidR="002314A1" w:rsidRDefault="002314A1" w:rsidP="002314A1">
      <w:pPr>
        <w:pStyle w:val="CollegeDegree"/>
        <w:rPr>
          <w:rStyle w:val="JobChar"/>
        </w:rPr>
      </w:pPr>
      <w:r>
        <w:rPr>
          <w:rStyle w:val="JobChar"/>
        </w:rPr>
        <w:t>Undergraduate Aerospace Engineering</w:t>
      </w:r>
      <w:r w:rsidRPr="00D04B39">
        <w:rPr>
          <w:rStyle w:val="JobChar"/>
        </w:rPr>
        <w:t xml:space="preserve"> /</w:t>
      </w:r>
      <w:r>
        <w:rPr>
          <w:rStyle w:val="JobChar"/>
        </w:rPr>
        <w:t xml:space="preserve"> 3</w:t>
      </w:r>
      <w:r w:rsidRPr="008E446D">
        <w:rPr>
          <w:rStyle w:val="JobChar"/>
          <w:vertAlign w:val="superscript"/>
        </w:rPr>
        <w:t>rd</w:t>
      </w:r>
      <w:r>
        <w:rPr>
          <w:rStyle w:val="JobChar"/>
        </w:rPr>
        <w:t xml:space="preserve"> Year </w:t>
      </w:r>
      <w:r w:rsidRPr="00D04B39">
        <w:rPr>
          <w:rStyle w:val="JobChar"/>
        </w:rPr>
        <w:t xml:space="preserve">– </w:t>
      </w:r>
      <w:r>
        <w:rPr>
          <w:rStyle w:val="JobChar"/>
        </w:rPr>
        <w:t>Sept 2018 to present</w:t>
      </w:r>
    </w:p>
    <w:p w14:paraId="501656E2" w14:textId="77777777" w:rsidR="00DB3708" w:rsidRDefault="00DB3708" w:rsidP="002314A1">
      <w:pPr>
        <w:pStyle w:val="BulletedList-Indent"/>
        <w:rPr>
          <w:rStyle w:val="JobChar"/>
        </w:rPr>
        <w:sectPr w:rsidR="00DB3708" w:rsidSect="00E75C32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720" w:left="720" w:header="0" w:footer="720" w:gutter="0"/>
          <w:cols w:space="720"/>
          <w:noEndnote/>
          <w:titlePg/>
          <w:docGrid w:linePitch="326"/>
        </w:sectPr>
      </w:pPr>
    </w:p>
    <w:p w14:paraId="248512B1" w14:textId="7CC5ECB2" w:rsidR="002314A1" w:rsidRDefault="002314A1" w:rsidP="002314A1">
      <w:pPr>
        <w:pStyle w:val="BulletedList-Indent"/>
        <w:rPr>
          <w:rStyle w:val="JobChar"/>
        </w:rPr>
      </w:pPr>
      <w:r>
        <w:rPr>
          <w:rStyle w:val="JobChar"/>
        </w:rPr>
        <w:t xml:space="preserve">Overall GPA: 3.65, </w:t>
      </w:r>
      <w:r w:rsidR="00870D62">
        <w:rPr>
          <w:rStyle w:val="JobChar"/>
        </w:rPr>
        <w:t>Major GPA: 3.8</w:t>
      </w:r>
      <w:r w:rsidR="00C37138">
        <w:rPr>
          <w:rStyle w:val="JobChar"/>
        </w:rPr>
        <w:t>6</w:t>
      </w:r>
    </w:p>
    <w:p w14:paraId="7F2A5F74" w14:textId="52F2D0DD" w:rsidR="002314A1" w:rsidRPr="002314A1" w:rsidRDefault="002314A1" w:rsidP="002314A1">
      <w:pPr>
        <w:pStyle w:val="BulletedList-Indent"/>
        <w:rPr>
          <w:rStyle w:val="Emphasis"/>
          <w:i w:val="0"/>
          <w:iCs w:val="0"/>
        </w:rPr>
      </w:pPr>
      <w:r>
        <w:rPr>
          <w:rStyle w:val="JobChar"/>
        </w:rPr>
        <w:t>Dean’s honor list</w:t>
      </w:r>
    </w:p>
    <w:p w14:paraId="747A634A" w14:textId="77777777" w:rsidR="00DB3708" w:rsidRDefault="00DB3708" w:rsidP="002314A1">
      <w:pPr>
        <w:pStyle w:val="CategoryHeading"/>
        <w:rPr>
          <w:rFonts w:eastAsia="MS Mincho"/>
        </w:rPr>
        <w:sectPr w:rsidR="00DB3708" w:rsidSect="00816E33">
          <w:type w:val="continuous"/>
          <w:pgSz w:w="12240" w:h="15840" w:code="1"/>
          <w:pgMar w:top="720" w:right="720" w:bottom="720" w:left="720" w:header="0" w:footer="720" w:gutter="0"/>
          <w:cols w:space="720"/>
          <w:noEndnote/>
          <w:titlePg/>
          <w:docGrid w:linePitch="326"/>
        </w:sectPr>
      </w:pPr>
    </w:p>
    <w:p w14:paraId="70805FF2" w14:textId="432E2F21" w:rsidR="002314A1" w:rsidRPr="00D04B39" w:rsidRDefault="00E517BD" w:rsidP="002314A1">
      <w:pPr>
        <w:pStyle w:val="CategoryHeading"/>
        <w:rPr>
          <w:rFonts w:eastAsia="MS Mincho"/>
        </w:rPr>
      </w:pPr>
      <w:r>
        <w:rPr>
          <w:rFonts w:eastAsia="MS Mincho"/>
        </w:rPr>
        <w:t xml:space="preserve">Relevant </w:t>
      </w:r>
      <w:r w:rsidR="002314A1" w:rsidRPr="00D04B39">
        <w:rPr>
          <w:rFonts w:eastAsia="MS Mincho"/>
        </w:rPr>
        <w:t xml:space="preserve">skills </w:t>
      </w:r>
    </w:p>
    <w:p w14:paraId="2B32A116" w14:textId="77777777" w:rsidR="005D0ECE" w:rsidRDefault="005D0ECE" w:rsidP="00574DA3">
      <w:pPr>
        <w:pStyle w:val="BulletedList-Indent"/>
        <w:rPr>
          <w:rStyle w:val="JobChar"/>
        </w:rPr>
        <w:sectPr w:rsidR="005D0ECE" w:rsidSect="00DB3708">
          <w:type w:val="continuous"/>
          <w:pgSz w:w="12240" w:h="15840" w:code="1"/>
          <w:pgMar w:top="720" w:right="720" w:bottom="720" w:left="720" w:header="0" w:footer="720" w:gutter="0"/>
          <w:cols w:space="720"/>
          <w:noEndnote/>
          <w:titlePg/>
          <w:docGrid w:linePitch="326"/>
        </w:sectPr>
      </w:pPr>
    </w:p>
    <w:p w14:paraId="43C4D085" w14:textId="17E43885" w:rsidR="002314A1" w:rsidRDefault="00E517BD" w:rsidP="00574DA3">
      <w:pPr>
        <w:pStyle w:val="BulletedList-Indent"/>
        <w:rPr>
          <w:rStyle w:val="JobChar"/>
        </w:rPr>
      </w:pPr>
      <w:r>
        <w:rPr>
          <w:rStyle w:val="JobChar"/>
        </w:rPr>
        <w:t>Cross</w:t>
      </w:r>
      <w:r w:rsidR="00D9169D">
        <w:rPr>
          <w:rStyle w:val="JobChar"/>
        </w:rPr>
        <w:t>-t</w:t>
      </w:r>
      <w:r w:rsidR="00610A6D">
        <w:rPr>
          <w:rStyle w:val="JobChar"/>
        </w:rPr>
        <w:t xml:space="preserve">eam </w:t>
      </w:r>
      <w:r w:rsidR="00D9169D">
        <w:rPr>
          <w:rStyle w:val="JobChar"/>
        </w:rPr>
        <w:t>o</w:t>
      </w:r>
      <w:r w:rsidR="00610A6D">
        <w:rPr>
          <w:rStyle w:val="JobChar"/>
        </w:rPr>
        <w:t xml:space="preserve">rganization and </w:t>
      </w:r>
      <w:r w:rsidR="00D9169D">
        <w:rPr>
          <w:rStyle w:val="JobChar"/>
        </w:rPr>
        <w:t>c</w:t>
      </w:r>
      <w:r w:rsidR="00610A6D">
        <w:rPr>
          <w:rStyle w:val="JobChar"/>
        </w:rPr>
        <w:t>ommunication</w:t>
      </w:r>
    </w:p>
    <w:p w14:paraId="6D2DDBBA" w14:textId="18AD55C5" w:rsidR="00D9169D" w:rsidRDefault="00610A6D" w:rsidP="00D9169D">
      <w:pPr>
        <w:pStyle w:val="BulletedList-Indent"/>
        <w:rPr>
          <w:rStyle w:val="JobChar"/>
        </w:rPr>
      </w:pPr>
      <w:r>
        <w:rPr>
          <w:rStyle w:val="JobChar"/>
        </w:rPr>
        <w:t xml:space="preserve">Strong familiarity with </w:t>
      </w:r>
      <w:r w:rsidR="0082584D">
        <w:rPr>
          <w:rStyle w:val="JobChar"/>
        </w:rPr>
        <w:t>basic</w:t>
      </w:r>
      <w:r>
        <w:rPr>
          <w:rStyle w:val="JobChar"/>
        </w:rPr>
        <w:t xml:space="preserve"> hand tools</w:t>
      </w:r>
    </w:p>
    <w:p w14:paraId="29296B32" w14:textId="632B309A" w:rsidR="00D9169D" w:rsidRDefault="00E517BD" w:rsidP="00D9169D">
      <w:pPr>
        <w:pStyle w:val="BulletedList-Indent"/>
        <w:rPr>
          <w:rStyle w:val="Emphasis"/>
          <w:i w:val="0"/>
          <w:iCs w:val="0"/>
        </w:rPr>
      </w:pPr>
      <w:r w:rsidRPr="00D9169D">
        <w:rPr>
          <w:rStyle w:val="Emphasis"/>
          <w:i w:val="0"/>
          <w:iCs w:val="0"/>
        </w:rPr>
        <w:t xml:space="preserve">Team </w:t>
      </w:r>
      <w:r w:rsidR="00D9169D">
        <w:rPr>
          <w:rStyle w:val="Emphasis"/>
          <w:i w:val="0"/>
          <w:iCs w:val="0"/>
        </w:rPr>
        <w:t>l</w:t>
      </w:r>
      <w:r w:rsidRPr="00D9169D">
        <w:rPr>
          <w:rStyle w:val="Emphasis"/>
          <w:i w:val="0"/>
          <w:iCs w:val="0"/>
        </w:rPr>
        <w:t xml:space="preserve">eadership and </w:t>
      </w:r>
      <w:r w:rsidR="00D9169D">
        <w:rPr>
          <w:rStyle w:val="Emphasis"/>
          <w:i w:val="0"/>
          <w:iCs w:val="0"/>
        </w:rPr>
        <w:t>m</w:t>
      </w:r>
      <w:r w:rsidRPr="00D9169D">
        <w:rPr>
          <w:rStyle w:val="Emphasis"/>
          <w:i w:val="0"/>
          <w:iCs w:val="0"/>
        </w:rPr>
        <w:t>anagemen</w:t>
      </w:r>
      <w:r w:rsidR="00D9169D" w:rsidRPr="00D9169D">
        <w:rPr>
          <w:rStyle w:val="Emphasis"/>
          <w:i w:val="0"/>
          <w:iCs w:val="0"/>
        </w:rPr>
        <w:t>t</w:t>
      </w:r>
    </w:p>
    <w:p w14:paraId="463BB9A4" w14:textId="0FC89E3A" w:rsidR="00D9169D" w:rsidRDefault="00D9169D" w:rsidP="00D9169D">
      <w:pPr>
        <w:pStyle w:val="BulletedList-Inden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Punctual and time conscious</w:t>
      </w:r>
    </w:p>
    <w:p w14:paraId="7E68900D" w14:textId="135C2FAE" w:rsidR="00D9169D" w:rsidRDefault="00D9169D" w:rsidP="00D9169D">
      <w:pPr>
        <w:pStyle w:val="BulletedList-Inden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Pressure and stress handling</w:t>
      </w:r>
    </w:p>
    <w:p w14:paraId="60C9C02B" w14:textId="1FC25084" w:rsidR="00D9169D" w:rsidRPr="00D80A19" w:rsidRDefault="00D9169D" w:rsidP="00D80A19">
      <w:pPr>
        <w:pStyle w:val="BulletedList-Indent"/>
        <w:rPr>
          <w:rStyle w:val="Emphasis"/>
          <w:i w:val="0"/>
          <w:iCs w:val="0"/>
        </w:rPr>
        <w:sectPr w:rsidR="00D9169D" w:rsidRPr="00D80A19" w:rsidSect="00D9169D">
          <w:type w:val="continuous"/>
          <w:pgSz w:w="12240" w:h="15840" w:code="1"/>
          <w:pgMar w:top="720" w:right="720" w:bottom="720" w:left="720" w:header="0" w:footer="720" w:gutter="0"/>
          <w:cols w:num="2" w:space="720"/>
          <w:noEndnote/>
          <w:titlePg/>
          <w:docGrid w:linePitch="326"/>
        </w:sectPr>
      </w:pPr>
      <w:r>
        <w:rPr>
          <w:rStyle w:val="Emphasis"/>
          <w:i w:val="0"/>
          <w:iCs w:val="0"/>
        </w:rPr>
        <w:t>Self-motivated and independent</w:t>
      </w:r>
    </w:p>
    <w:p w14:paraId="3D9354AB" w14:textId="7C4D9946" w:rsidR="00D9169D" w:rsidRPr="008421FA" w:rsidRDefault="00D9169D" w:rsidP="00D80A19">
      <w:pPr>
        <w:pStyle w:val="BulletedList-Indent"/>
        <w:numPr>
          <w:ilvl w:val="0"/>
          <w:numId w:val="0"/>
        </w:numPr>
        <w:sectPr w:rsidR="00D9169D" w:rsidRPr="008421FA" w:rsidSect="005D0ECE">
          <w:type w:val="continuous"/>
          <w:pgSz w:w="12240" w:h="15840" w:code="1"/>
          <w:pgMar w:top="720" w:right="720" w:bottom="720" w:left="720" w:header="0" w:footer="720" w:gutter="0"/>
          <w:cols w:num="2" w:space="720"/>
          <w:noEndnote/>
          <w:titlePg/>
          <w:docGrid w:linePitch="326"/>
        </w:sectPr>
      </w:pPr>
    </w:p>
    <w:p w14:paraId="4373683C" w14:textId="505A91AC" w:rsidR="005D674B" w:rsidRPr="00D04B39" w:rsidRDefault="00DA39F8" w:rsidP="005201DD">
      <w:pPr>
        <w:pStyle w:val="CategoryHeading"/>
        <w:pBdr>
          <w:top w:val="single" w:sz="4" w:space="0" w:color="auto"/>
        </w:pBdr>
        <w:rPr>
          <w:rFonts w:eastAsia="MS Mincho"/>
        </w:rPr>
      </w:pPr>
      <w:r w:rsidRPr="00D04B39">
        <w:rPr>
          <w:rFonts w:eastAsia="MS Mincho"/>
        </w:rPr>
        <w:t>Experience</w:t>
      </w:r>
    </w:p>
    <w:p w14:paraId="3D72918D" w14:textId="5CF21D9B" w:rsidR="005D674B" w:rsidRPr="00D04B39" w:rsidRDefault="0010675B">
      <w:pPr>
        <w:pStyle w:val="Heading2"/>
      </w:pPr>
      <w:r>
        <w:rPr>
          <w:rStyle w:val="Employer"/>
        </w:rPr>
        <w:t>Michigan aeronautical science association</w:t>
      </w:r>
      <w:r w:rsidR="00DA39F8" w:rsidRPr="00D04B39">
        <w:t xml:space="preserve"> —</w:t>
      </w:r>
      <w:r w:rsidR="00F4521D" w:rsidRPr="00D04B39">
        <w:t xml:space="preserve"> </w:t>
      </w:r>
      <w:r>
        <w:t>Ann Arbor</w:t>
      </w:r>
      <w:r w:rsidR="007D2EC8" w:rsidRPr="00D04B39">
        <w:t xml:space="preserve">, </w:t>
      </w:r>
      <w:r>
        <w:t>M</w:t>
      </w:r>
      <w:r w:rsidR="000753A4">
        <w:t>I</w:t>
      </w:r>
    </w:p>
    <w:p w14:paraId="6F469A33" w14:textId="3E496949" w:rsidR="005D674B" w:rsidRDefault="0010675B">
      <w:pPr>
        <w:pStyle w:val="ItalicSmall"/>
      </w:pPr>
      <w:r>
        <w:t xml:space="preserve">Coordinating the design, simulation, </w:t>
      </w:r>
      <w:r w:rsidR="005201DD">
        <w:t>manufacturing,</w:t>
      </w:r>
      <w:r>
        <w:t xml:space="preserve"> and integration of </w:t>
      </w:r>
      <w:r w:rsidR="00AB1ED1">
        <w:t xml:space="preserve">the </w:t>
      </w:r>
      <w:r>
        <w:t>fin</w:t>
      </w:r>
      <w:r w:rsidR="005A01E4">
        <w:t xml:space="preserve"> aerostructure</w:t>
      </w:r>
      <w:r>
        <w:t xml:space="preserve"> </w:t>
      </w:r>
      <w:r w:rsidR="005A01E4">
        <w:t>on the Tangerine Space Machine</w:t>
      </w:r>
      <w:r w:rsidR="00AA3CF3">
        <w:t>, an amateur rocket that aims to be the first student-build liquid engine vehicle to reach</w:t>
      </w:r>
      <w:r w:rsidR="004E5DCF">
        <w:t xml:space="preserve"> space</w:t>
      </w:r>
    </w:p>
    <w:p w14:paraId="2158E2EC" w14:textId="77777777" w:rsidR="000D020D" w:rsidRPr="00D04B39" w:rsidRDefault="000D020D">
      <w:pPr>
        <w:pStyle w:val="ItalicSmall"/>
      </w:pPr>
    </w:p>
    <w:p w14:paraId="65950A11" w14:textId="208ABF2D" w:rsidR="00206BB2" w:rsidRPr="00206BB2" w:rsidRDefault="0010675B" w:rsidP="00206BB2">
      <w:pPr>
        <w:pStyle w:val="Job"/>
      </w:pPr>
      <w:r>
        <w:rPr>
          <w:rStyle w:val="JobTitle"/>
        </w:rPr>
        <w:t>Fin</w:t>
      </w:r>
      <w:r w:rsidR="00AF46A3">
        <w:rPr>
          <w:rStyle w:val="JobTitle"/>
        </w:rPr>
        <w:t xml:space="preserve"> </w:t>
      </w:r>
      <w:r>
        <w:rPr>
          <w:rStyle w:val="JobTitle"/>
        </w:rPr>
        <w:t>Lead</w:t>
      </w:r>
      <w:r w:rsidR="00DA39F8" w:rsidRPr="00D04B39">
        <w:t xml:space="preserve">, </w:t>
      </w:r>
      <w:r w:rsidR="007E219A" w:rsidRPr="00D04B39">
        <w:t>20</w:t>
      </w:r>
      <w:r>
        <w:t>18</w:t>
      </w:r>
      <w:r w:rsidR="00F4521D" w:rsidRPr="00D04B39">
        <w:t xml:space="preserve"> – </w:t>
      </w:r>
      <w:r>
        <w:t>present</w:t>
      </w:r>
    </w:p>
    <w:p w14:paraId="3D1A2AD7" w14:textId="535E9B3B" w:rsidR="00D9169D" w:rsidRDefault="00D9169D" w:rsidP="00CA70F6">
      <w:pPr>
        <w:pStyle w:val="BulletedList-Indent"/>
        <w:rPr>
          <w:rFonts w:eastAsia="MS Mincho"/>
        </w:rPr>
      </w:pPr>
      <w:r w:rsidRPr="00F93BC9">
        <w:rPr>
          <w:rFonts w:eastAsia="MS Mincho"/>
        </w:rPr>
        <w:t>Volunteered</w:t>
      </w:r>
      <w:r>
        <w:rPr>
          <w:rFonts w:eastAsia="MS Mincho"/>
        </w:rPr>
        <w:t xml:space="preserve"> to lead the </w:t>
      </w:r>
      <w:r w:rsidR="00F93BC9">
        <w:rPr>
          <w:rFonts w:eastAsia="MS Mincho"/>
        </w:rPr>
        <w:t>design, simulation, and manufacturing of the fins for the Tangerine Space Machine</w:t>
      </w:r>
    </w:p>
    <w:p w14:paraId="6F75F734" w14:textId="71BAAC2E" w:rsidR="00F93BC9" w:rsidRDefault="0005150F" w:rsidP="00CA70F6">
      <w:pPr>
        <w:pStyle w:val="BulletedList-Indent"/>
        <w:rPr>
          <w:rFonts w:eastAsia="MS Mincho"/>
        </w:rPr>
      </w:pPr>
      <w:r>
        <w:rPr>
          <w:rFonts w:eastAsia="MS Mincho"/>
        </w:rPr>
        <w:t xml:space="preserve">Leading a team of 4 with </w:t>
      </w:r>
      <w:r w:rsidRPr="002248AD">
        <w:rPr>
          <w:rFonts w:eastAsia="MS Mincho"/>
          <w:u w:val="single"/>
        </w:rPr>
        <w:t>minimal</w:t>
      </w:r>
      <w:r>
        <w:rPr>
          <w:rFonts w:eastAsia="MS Mincho"/>
        </w:rPr>
        <w:t xml:space="preserve"> guidance</w:t>
      </w:r>
      <w:r w:rsidR="00F93BC9">
        <w:rPr>
          <w:rFonts w:eastAsia="MS Mincho"/>
        </w:rPr>
        <w:t>, successfully design</w:t>
      </w:r>
      <w:r w:rsidR="00CA6AA3">
        <w:rPr>
          <w:rFonts w:eastAsia="MS Mincho"/>
        </w:rPr>
        <w:t>ed</w:t>
      </w:r>
      <w:r w:rsidR="00F93BC9">
        <w:rPr>
          <w:rFonts w:eastAsia="MS Mincho"/>
        </w:rPr>
        <w:t xml:space="preserve"> </w:t>
      </w:r>
      <w:r w:rsidR="00CA6AA3">
        <w:rPr>
          <w:rFonts w:eastAsia="MS Mincho"/>
        </w:rPr>
        <w:t xml:space="preserve">a </w:t>
      </w:r>
      <w:r w:rsidR="00F93BC9">
        <w:rPr>
          <w:rFonts w:eastAsia="MS Mincho"/>
        </w:rPr>
        <w:t>manufactur</w:t>
      </w:r>
      <w:r w:rsidR="00CA6AA3">
        <w:rPr>
          <w:rFonts w:eastAsia="MS Mincho"/>
        </w:rPr>
        <w:t>able</w:t>
      </w:r>
      <w:r w:rsidR="00F93BC9">
        <w:rPr>
          <w:rFonts w:eastAsia="MS Mincho"/>
        </w:rPr>
        <w:t xml:space="preserve"> fin assembly that met all design criteria and engineering constraints</w:t>
      </w:r>
    </w:p>
    <w:p w14:paraId="3BF09F8B" w14:textId="68D89A10" w:rsidR="008E446D" w:rsidRDefault="00266BCF" w:rsidP="00CA70F6">
      <w:pPr>
        <w:pStyle w:val="BulletedList-Indent"/>
        <w:rPr>
          <w:rFonts w:eastAsia="MS Mincho"/>
        </w:rPr>
      </w:pPr>
      <w:r>
        <w:rPr>
          <w:rFonts w:eastAsia="MS Mincho"/>
        </w:rPr>
        <w:t>Coordinated</w:t>
      </w:r>
      <w:r w:rsidR="00F93BC9">
        <w:rPr>
          <w:rFonts w:eastAsia="MS Mincho"/>
        </w:rPr>
        <w:t xml:space="preserve"> with Out-of-House manufacturing companies for fabrication of complex components; e</w:t>
      </w:r>
      <w:r w:rsidR="00EF3D91">
        <w:rPr>
          <w:rFonts w:eastAsia="MS Mincho"/>
        </w:rPr>
        <w:t>nsur</w:t>
      </w:r>
      <w:r w:rsidR="00F93BC9">
        <w:rPr>
          <w:rFonts w:eastAsia="MS Mincho"/>
        </w:rPr>
        <w:t>ed</w:t>
      </w:r>
      <w:r w:rsidR="00EF3D91">
        <w:rPr>
          <w:rFonts w:eastAsia="MS Mincho"/>
        </w:rPr>
        <w:t xml:space="preserve"> manufacturing deadlines were </w:t>
      </w:r>
      <w:r w:rsidR="00110B73">
        <w:rPr>
          <w:rFonts w:eastAsia="MS Mincho"/>
        </w:rPr>
        <w:t xml:space="preserve">promptly </w:t>
      </w:r>
      <w:r w:rsidR="00EF3D91">
        <w:rPr>
          <w:rFonts w:eastAsia="MS Mincho"/>
        </w:rPr>
        <w:t>met</w:t>
      </w:r>
    </w:p>
    <w:p w14:paraId="589B59BD" w14:textId="00322BB9" w:rsidR="00266BCF" w:rsidRPr="00266BCF" w:rsidRDefault="00266BCF" w:rsidP="00266BCF">
      <w:pPr>
        <w:pStyle w:val="BulletedList-Indent"/>
        <w:rPr>
          <w:rFonts w:eastAsia="MS Mincho"/>
        </w:rPr>
      </w:pPr>
      <w:r>
        <w:rPr>
          <w:rFonts w:eastAsia="MS Mincho"/>
        </w:rPr>
        <w:t xml:space="preserve">Managed to </w:t>
      </w:r>
      <w:r>
        <w:rPr>
          <w:rFonts w:eastAsia="MS Mincho"/>
        </w:rPr>
        <w:t xml:space="preserve">finalize design, push out drawings and </w:t>
      </w:r>
      <w:r>
        <w:rPr>
          <w:rFonts w:eastAsia="MS Mincho"/>
        </w:rPr>
        <w:t xml:space="preserve">manufacture all major fin components within only a </w:t>
      </w:r>
      <w:r w:rsidRPr="00266BCF">
        <w:rPr>
          <w:rFonts w:eastAsia="MS Mincho"/>
          <w:u w:val="single"/>
        </w:rPr>
        <w:t>six-week</w:t>
      </w:r>
      <w:r>
        <w:rPr>
          <w:rFonts w:eastAsia="MS Mincho"/>
        </w:rPr>
        <w:t xml:space="preserve"> lead time</w:t>
      </w:r>
    </w:p>
    <w:p w14:paraId="7643F781" w14:textId="328EAA5F" w:rsidR="00A245F3" w:rsidRDefault="00266BCF" w:rsidP="00CA70F6">
      <w:pPr>
        <w:pStyle w:val="BulletedList-Indent"/>
        <w:rPr>
          <w:rFonts w:eastAsia="MS Mincho"/>
        </w:rPr>
      </w:pPr>
      <w:r>
        <w:rPr>
          <w:rFonts w:eastAsia="MS Mincho"/>
        </w:rPr>
        <w:t>Communicated</w:t>
      </w:r>
      <w:r w:rsidR="00587C8F">
        <w:rPr>
          <w:rFonts w:eastAsia="MS Mincho"/>
        </w:rPr>
        <w:t xml:space="preserve"> in</w:t>
      </w:r>
      <w:r w:rsidR="00A245F3">
        <w:rPr>
          <w:rFonts w:eastAsia="MS Mincho"/>
        </w:rPr>
        <w:t xml:space="preserve"> team</w:t>
      </w:r>
      <w:r w:rsidR="001E6360">
        <w:rPr>
          <w:rFonts w:eastAsia="MS Mincho"/>
        </w:rPr>
        <w:t xml:space="preserve"> technical</w:t>
      </w:r>
      <w:r w:rsidR="007B388F">
        <w:rPr>
          <w:rFonts w:eastAsia="MS Mincho"/>
        </w:rPr>
        <w:t xml:space="preserve"> </w:t>
      </w:r>
      <w:r w:rsidR="00A245F3">
        <w:rPr>
          <w:rFonts w:eastAsia="MS Mincho"/>
        </w:rPr>
        <w:t xml:space="preserve">meetings </w:t>
      </w:r>
      <w:r w:rsidR="001E6360">
        <w:rPr>
          <w:rFonts w:eastAsia="MS Mincho"/>
        </w:rPr>
        <w:t xml:space="preserve">issues regarding overall system </w:t>
      </w:r>
      <w:r w:rsidR="00581348">
        <w:rPr>
          <w:rFonts w:eastAsia="MS Mincho"/>
        </w:rPr>
        <w:t>engineering</w:t>
      </w:r>
      <w:r w:rsidR="00967338">
        <w:rPr>
          <w:rFonts w:eastAsia="MS Mincho"/>
        </w:rPr>
        <w:t xml:space="preserve"> and design</w:t>
      </w:r>
      <w:r w:rsidR="00516B4E">
        <w:rPr>
          <w:rFonts w:eastAsia="MS Mincho"/>
        </w:rPr>
        <w:t xml:space="preserve">, </w:t>
      </w:r>
      <w:r w:rsidR="007261CC">
        <w:rPr>
          <w:rFonts w:eastAsia="MS Mincho"/>
        </w:rPr>
        <w:t>such as reducing fin surface area to re</w:t>
      </w:r>
      <w:r w:rsidR="002248AD">
        <w:rPr>
          <w:rFonts w:eastAsia="MS Mincho"/>
        </w:rPr>
        <w:t>-</w:t>
      </w:r>
      <w:r w:rsidR="007261CC">
        <w:rPr>
          <w:rFonts w:eastAsia="MS Mincho"/>
        </w:rPr>
        <w:t>adjust component mass and rocket stability parameter</w:t>
      </w:r>
    </w:p>
    <w:p w14:paraId="4D2CB382" w14:textId="77777777" w:rsidR="00CD2E76" w:rsidRDefault="00CD2E76" w:rsidP="00CD2E76">
      <w:pPr>
        <w:pStyle w:val="BulletedList"/>
        <w:numPr>
          <w:ilvl w:val="0"/>
          <w:numId w:val="0"/>
        </w:numPr>
        <w:rPr>
          <w:rStyle w:val="JobTitle"/>
        </w:rPr>
      </w:pPr>
    </w:p>
    <w:p w14:paraId="30A53FB1" w14:textId="79583694" w:rsidR="00CD2E76" w:rsidRDefault="00CD2E76" w:rsidP="00CD2E76">
      <w:pPr>
        <w:pStyle w:val="BulletedList"/>
        <w:numPr>
          <w:ilvl w:val="0"/>
          <w:numId w:val="0"/>
        </w:numPr>
      </w:pPr>
      <w:r>
        <w:rPr>
          <w:rStyle w:val="JobTitle"/>
        </w:rPr>
        <w:t>Assembly, Test, Launch and Operation Engineer</w:t>
      </w:r>
      <w:r w:rsidRPr="00D04B39">
        <w:t>, 20</w:t>
      </w:r>
      <w:r>
        <w:t>1</w:t>
      </w:r>
      <w:r w:rsidR="002248AD">
        <w:t>9</w:t>
      </w:r>
      <w:r w:rsidRPr="00D04B39">
        <w:t xml:space="preserve"> – </w:t>
      </w:r>
      <w:r w:rsidR="0082584D">
        <w:t>2020</w:t>
      </w:r>
    </w:p>
    <w:p w14:paraId="317913AD" w14:textId="1F783E3F" w:rsidR="00266BCF" w:rsidRDefault="002248AD" w:rsidP="00266BCF">
      <w:pPr>
        <w:pStyle w:val="BulletedList"/>
      </w:pPr>
      <w:r>
        <w:t xml:space="preserve">Participated in assembly and testing of PT-163, </w:t>
      </w:r>
      <w:r w:rsidR="0082584D">
        <w:t xml:space="preserve">an experimental liquid bi-propellent engine that broke the collegiate thrust record on </w:t>
      </w:r>
      <w:r w:rsidR="00266BCF">
        <w:t>February 22</w:t>
      </w:r>
      <w:r w:rsidR="00266BCF" w:rsidRPr="00266BCF">
        <w:rPr>
          <w:vertAlign w:val="superscript"/>
        </w:rPr>
        <w:t>nd</w:t>
      </w:r>
      <w:r w:rsidR="00266BCF">
        <w:t>, 2020</w:t>
      </w:r>
    </w:p>
    <w:p w14:paraId="62F8C6C2" w14:textId="1E88B172" w:rsidR="009049D1" w:rsidRDefault="009049D1" w:rsidP="009049D1">
      <w:pPr>
        <w:pStyle w:val="BulletedList"/>
      </w:pPr>
      <w:r>
        <w:t>Assisted in engine plumbing work, can utilize a tube cutter and bender to obtain the desired tubular shape</w:t>
      </w:r>
    </w:p>
    <w:p w14:paraId="6B32B6E1" w14:textId="6BBC70BD" w:rsidR="00266BCF" w:rsidRDefault="00266BCF" w:rsidP="00266BCF">
      <w:pPr>
        <w:pStyle w:val="BulletedList"/>
      </w:pPr>
      <w:r>
        <w:t xml:space="preserve">Comfortable in using both basic and advanced hand-tools, such as </w:t>
      </w:r>
      <w:r w:rsidR="00556CD2">
        <w:t xml:space="preserve">a </w:t>
      </w:r>
      <w:r>
        <w:t>drill,</w:t>
      </w:r>
      <w:r w:rsidR="00556CD2">
        <w:t xml:space="preserve"> </w:t>
      </w:r>
      <w:r>
        <w:t>torque-wrench,</w:t>
      </w:r>
      <w:r w:rsidR="00556CD2">
        <w:t xml:space="preserve"> </w:t>
      </w:r>
      <w:r>
        <w:t xml:space="preserve">and </w:t>
      </w:r>
      <w:r w:rsidR="00556CD2">
        <w:t xml:space="preserve">Dremel </w:t>
      </w:r>
      <w:r>
        <w:t>for component assembly and testing purposes</w:t>
      </w:r>
    </w:p>
    <w:p w14:paraId="1246769C" w14:textId="1A3EAF17" w:rsidR="00556CD2" w:rsidRDefault="00556CD2" w:rsidP="00266BCF">
      <w:pPr>
        <w:pStyle w:val="BulletedList"/>
      </w:pPr>
      <w:r>
        <w:t>Fully understand the working theory of bolts, able to conduct bolting calculations to determine the suitable amount of bolt pre-load without causing excessive tensile</w:t>
      </w:r>
      <w:r w:rsidR="00CE1B72">
        <w:t>/shear</w:t>
      </w:r>
      <w:r>
        <w:t xml:space="preserve"> stress</w:t>
      </w:r>
    </w:p>
    <w:p w14:paraId="744C85EC" w14:textId="2BBF4A7E" w:rsidR="00556CD2" w:rsidRPr="00206BB2" w:rsidRDefault="00266BCF" w:rsidP="00556CD2">
      <w:pPr>
        <w:pStyle w:val="BulletedList"/>
      </w:pPr>
      <w:r>
        <w:t>Proficient in using basic electronic instruments such as</w:t>
      </w:r>
      <w:r w:rsidR="00CE1B72">
        <w:t xml:space="preserve"> a</w:t>
      </w:r>
      <w:r w:rsidR="00556CD2">
        <w:t xml:space="preserve"> hand-hel</w:t>
      </w:r>
      <w:r w:rsidR="00CE1B72">
        <w:t>d/</w:t>
      </w:r>
      <w:r>
        <w:t xml:space="preserve">digital multimeter and </w:t>
      </w:r>
      <w:r w:rsidR="00CE1B72">
        <w:t xml:space="preserve">an </w:t>
      </w:r>
      <w:r>
        <w:t xml:space="preserve">oscilloscope </w:t>
      </w:r>
      <w:r w:rsidR="00CE1B72">
        <w:t>to</w:t>
      </w:r>
      <w:r>
        <w:t xml:space="preserve"> </w:t>
      </w:r>
      <w:r w:rsidR="00556CD2">
        <w:t>troubleshoot</w:t>
      </w:r>
      <w:r w:rsidR="00CE1B72">
        <w:t xml:space="preserve"> faulty circuits</w:t>
      </w:r>
    </w:p>
    <w:p w14:paraId="7AEEBAAB" w14:textId="77777777" w:rsidR="000753A4" w:rsidRPr="000753A4" w:rsidRDefault="000753A4" w:rsidP="00CD2E76">
      <w:pPr>
        <w:pStyle w:val="BulletedList-Indent"/>
        <w:numPr>
          <w:ilvl w:val="0"/>
          <w:numId w:val="0"/>
        </w:numPr>
        <w:rPr>
          <w:rFonts w:eastAsia="MS Mincho"/>
        </w:rPr>
      </w:pPr>
    </w:p>
    <w:p w14:paraId="22429D65" w14:textId="0C83CD0D" w:rsidR="00967338" w:rsidRPr="00D04B39" w:rsidRDefault="008F7E7D" w:rsidP="00967338">
      <w:pPr>
        <w:pStyle w:val="CategoryHeading"/>
        <w:pBdr>
          <w:top w:val="single" w:sz="4" w:space="0" w:color="auto"/>
        </w:pBdr>
        <w:rPr>
          <w:rFonts w:eastAsia="MS Mincho"/>
        </w:rPr>
      </w:pPr>
      <w:r>
        <w:rPr>
          <w:rFonts w:eastAsia="MS Mincho"/>
        </w:rPr>
        <w:t>Certificate</w:t>
      </w:r>
    </w:p>
    <w:p w14:paraId="0824675F" w14:textId="212B6CE5" w:rsidR="00494A2A" w:rsidRPr="0056266E" w:rsidRDefault="001804A0" w:rsidP="0056266E">
      <w:pPr>
        <w:pStyle w:val="Heading2"/>
      </w:pPr>
      <w:r>
        <w:rPr>
          <w:rStyle w:val="Employer"/>
        </w:rPr>
        <w:t>private pil</w:t>
      </w:r>
      <w:r w:rsidR="00291331">
        <w:rPr>
          <w:rStyle w:val="Employer"/>
        </w:rPr>
        <w:t>o</w:t>
      </w:r>
      <w:r>
        <w:rPr>
          <w:rStyle w:val="Employer"/>
        </w:rPr>
        <w:t>t license</w:t>
      </w:r>
      <w:r w:rsidR="00842F8F">
        <w:rPr>
          <w:rStyle w:val="Employer"/>
        </w:rPr>
        <w:t xml:space="preserve"> </w:t>
      </w:r>
      <w:r w:rsidR="00C52C42">
        <w:t>(PPL</w:t>
      </w:r>
      <w:r w:rsidR="00494A2A">
        <w:t>)</w:t>
      </w:r>
    </w:p>
    <w:sectPr w:rsidR="00494A2A" w:rsidRPr="0056266E" w:rsidSect="005D0ECE">
      <w:type w:val="continuous"/>
      <w:pgSz w:w="12240" w:h="15840" w:code="1"/>
      <w:pgMar w:top="720" w:right="720" w:bottom="720" w:left="72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AD906" w14:textId="77777777" w:rsidR="001940A1" w:rsidRDefault="001940A1">
      <w:r>
        <w:separator/>
      </w:r>
    </w:p>
    <w:p w14:paraId="2954667D" w14:textId="77777777" w:rsidR="001940A1" w:rsidRDefault="001940A1"/>
  </w:endnote>
  <w:endnote w:type="continuationSeparator" w:id="0">
    <w:p w14:paraId="022E60B4" w14:textId="77777777" w:rsidR="001940A1" w:rsidRDefault="001940A1">
      <w:r>
        <w:continuationSeparator/>
      </w:r>
    </w:p>
    <w:p w14:paraId="48407EC8" w14:textId="77777777" w:rsidR="001940A1" w:rsidRDefault="001940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280F5" w14:textId="77777777" w:rsidR="007E219A" w:rsidRDefault="007E219A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DE4" w14:textId="77777777" w:rsidR="007E219A" w:rsidRPr="004600F7" w:rsidRDefault="004600F7" w:rsidP="004600F7">
    <w:pPr>
      <w:pStyle w:val="Footer"/>
    </w:pPr>
    <w:r>
      <w:rPr>
        <w:vanish/>
      </w:rPr>
      <w:t>© 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0414F" w14:textId="77777777" w:rsidR="001940A1" w:rsidRDefault="001940A1">
      <w:r>
        <w:separator/>
      </w:r>
    </w:p>
    <w:p w14:paraId="395643B9" w14:textId="77777777" w:rsidR="001940A1" w:rsidRDefault="001940A1"/>
  </w:footnote>
  <w:footnote w:type="continuationSeparator" w:id="0">
    <w:p w14:paraId="2FC4208D" w14:textId="77777777" w:rsidR="001940A1" w:rsidRDefault="001940A1">
      <w:r>
        <w:continuationSeparator/>
      </w:r>
    </w:p>
    <w:p w14:paraId="122184BC" w14:textId="77777777" w:rsidR="001940A1" w:rsidRDefault="001940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4302"/>
    </w:tblGrid>
    <w:tr w:rsidR="0010675B" w:rsidRPr="00305622" w14:paraId="7F4760FC" w14:textId="77777777">
      <w:tc>
        <w:tcPr>
          <w:tcW w:w="4302" w:type="dxa"/>
          <w:vAlign w:val="bottom"/>
        </w:tcPr>
        <w:p w14:paraId="2E8FF1FE" w14:textId="0230CE8F" w:rsidR="0010675B" w:rsidRPr="00305622" w:rsidRDefault="0010675B">
          <w:pPr>
            <w:pStyle w:val="Name-Header"/>
          </w:pPr>
        </w:p>
      </w:tc>
    </w:tr>
  </w:tbl>
  <w:p w14:paraId="70608F5E" w14:textId="77777777" w:rsidR="007E219A" w:rsidRDefault="007E219A" w:rsidP="00851245"/>
  <w:p w14:paraId="4368F1AC" w14:textId="77777777" w:rsidR="007B786F" w:rsidRDefault="007B786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A9EDA" w14:textId="77777777" w:rsidR="007E219A" w:rsidRDefault="007E219A">
    <w:pPr>
      <w:tabs>
        <w:tab w:val="left" w:pos="1965"/>
        <w:tab w:val="right" w:pos="993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5895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62ECA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A616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F4B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EAAF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EE27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1AAA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6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2A91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C2F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6B52C6"/>
    <w:multiLevelType w:val="hybridMultilevel"/>
    <w:tmpl w:val="68842F08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E85B1F"/>
    <w:multiLevelType w:val="hybridMultilevel"/>
    <w:tmpl w:val="E434561C"/>
    <w:lvl w:ilvl="0" w:tplc="E5E63CCE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C173BD"/>
    <w:multiLevelType w:val="hybridMultilevel"/>
    <w:tmpl w:val="BE02C5F0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D505BC"/>
    <w:multiLevelType w:val="hybridMultilevel"/>
    <w:tmpl w:val="1D2430CE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13635"/>
    <w:multiLevelType w:val="hybridMultilevel"/>
    <w:tmpl w:val="B9F0DB2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604583"/>
    <w:multiLevelType w:val="hybridMultilevel"/>
    <w:tmpl w:val="F104B15A"/>
    <w:lvl w:ilvl="0" w:tplc="3078C050">
      <w:start w:val="1"/>
      <w:numFmt w:val="bullet"/>
      <w:lvlText w:val="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41614"/>
    <w:multiLevelType w:val="hybridMultilevel"/>
    <w:tmpl w:val="6A28028A"/>
    <w:lvl w:ilvl="0" w:tplc="6988EE1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CE5A2F"/>
    <w:multiLevelType w:val="multilevel"/>
    <w:tmpl w:val="785E1D3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D25ADC"/>
    <w:multiLevelType w:val="hybridMultilevel"/>
    <w:tmpl w:val="89AADB5E"/>
    <w:lvl w:ilvl="0" w:tplc="5BD0C24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47618C"/>
    <w:multiLevelType w:val="hybridMultilevel"/>
    <w:tmpl w:val="FDFAF186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EB35AD"/>
    <w:multiLevelType w:val="hybridMultilevel"/>
    <w:tmpl w:val="F0DE170E"/>
    <w:lvl w:ilvl="0" w:tplc="D79ABB7A">
      <w:start w:val="1"/>
      <w:numFmt w:val="bullet"/>
      <w:lvlText w:val="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20C65"/>
    <w:multiLevelType w:val="hybridMultilevel"/>
    <w:tmpl w:val="B1ACB184"/>
    <w:lvl w:ilvl="0" w:tplc="D56E6EA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F6E40"/>
    <w:multiLevelType w:val="hybridMultilevel"/>
    <w:tmpl w:val="C924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FD6567"/>
    <w:multiLevelType w:val="multilevel"/>
    <w:tmpl w:val="7EDA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98585B"/>
    <w:multiLevelType w:val="hybridMultilevel"/>
    <w:tmpl w:val="EC5AC1E2"/>
    <w:lvl w:ilvl="0" w:tplc="AC9C578A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11"/>
  </w:num>
  <w:num w:numId="4">
    <w:abstractNumId w:val="39"/>
  </w:num>
  <w:num w:numId="5">
    <w:abstractNumId w:val="25"/>
  </w:num>
  <w:num w:numId="6">
    <w:abstractNumId w:val="23"/>
  </w:num>
  <w:num w:numId="7">
    <w:abstractNumId w:val="10"/>
  </w:num>
  <w:num w:numId="8">
    <w:abstractNumId w:val="20"/>
  </w:num>
  <w:num w:numId="9">
    <w:abstractNumId w:val="14"/>
  </w:num>
  <w:num w:numId="10">
    <w:abstractNumId w:val="18"/>
  </w:num>
  <w:num w:numId="11">
    <w:abstractNumId w:val="21"/>
  </w:num>
  <w:num w:numId="12">
    <w:abstractNumId w:val="30"/>
  </w:num>
  <w:num w:numId="13">
    <w:abstractNumId w:val="38"/>
  </w:num>
  <w:num w:numId="14">
    <w:abstractNumId w:val="27"/>
  </w:num>
  <w:num w:numId="15">
    <w:abstractNumId w:val="34"/>
  </w:num>
  <w:num w:numId="16">
    <w:abstractNumId w:val="36"/>
  </w:num>
  <w:num w:numId="17">
    <w:abstractNumId w:val="29"/>
  </w:num>
  <w:num w:numId="18">
    <w:abstractNumId w:val="26"/>
  </w:num>
  <w:num w:numId="19">
    <w:abstractNumId w:val="37"/>
  </w:num>
  <w:num w:numId="20">
    <w:abstractNumId w:val="19"/>
  </w:num>
  <w:num w:numId="21">
    <w:abstractNumId w:val="13"/>
  </w:num>
  <w:num w:numId="22">
    <w:abstractNumId w:val="22"/>
  </w:num>
  <w:num w:numId="23">
    <w:abstractNumId w:val="32"/>
  </w:num>
  <w:num w:numId="24">
    <w:abstractNumId w:val="16"/>
  </w:num>
  <w:num w:numId="25">
    <w:abstractNumId w:val="12"/>
  </w:num>
  <w:num w:numId="26">
    <w:abstractNumId w:val="31"/>
  </w:num>
  <w:num w:numId="27">
    <w:abstractNumId w:val="15"/>
  </w:num>
  <w:num w:numId="28">
    <w:abstractNumId w:val="24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33"/>
  </w:num>
  <w:num w:numId="40">
    <w:abstractNumId w:val="35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98"/>
    <w:rsid w:val="000477E6"/>
    <w:rsid w:val="00047E57"/>
    <w:rsid w:val="0005150F"/>
    <w:rsid w:val="000753A4"/>
    <w:rsid w:val="00086DD4"/>
    <w:rsid w:val="000B6898"/>
    <w:rsid w:val="000C3B21"/>
    <w:rsid w:val="000D020D"/>
    <w:rsid w:val="000D3E85"/>
    <w:rsid w:val="000D484A"/>
    <w:rsid w:val="000F36A5"/>
    <w:rsid w:val="001064EF"/>
    <w:rsid w:val="0010675B"/>
    <w:rsid w:val="00110B73"/>
    <w:rsid w:val="00111EB8"/>
    <w:rsid w:val="00114EB3"/>
    <w:rsid w:val="00151694"/>
    <w:rsid w:val="001804A0"/>
    <w:rsid w:val="00183378"/>
    <w:rsid w:val="00192605"/>
    <w:rsid w:val="001940A1"/>
    <w:rsid w:val="001954F8"/>
    <w:rsid w:val="001B630F"/>
    <w:rsid w:val="001C0C15"/>
    <w:rsid w:val="001C4C8B"/>
    <w:rsid w:val="001E1A4A"/>
    <w:rsid w:val="001E52E0"/>
    <w:rsid w:val="001E6360"/>
    <w:rsid w:val="00201F00"/>
    <w:rsid w:val="00202BD1"/>
    <w:rsid w:val="00203332"/>
    <w:rsid w:val="00206BB2"/>
    <w:rsid w:val="00215E9A"/>
    <w:rsid w:val="00216DDE"/>
    <w:rsid w:val="0021799F"/>
    <w:rsid w:val="00217A3A"/>
    <w:rsid w:val="002248AD"/>
    <w:rsid w:val="002314A1"/>
    <w:rsid w:val="0026418E"/>
    <w:rsid w:val="00266BCF"/>
    <w:rsid w:val="00290136"/>
    <w:rsid w:val="002901AA"/>
    <w:rsid w:val="00291331"/>
    <w:rsid w:val="00293E25"/>
    <w:rsid w:val="002A41A7"/>
    <w:rsid w:val="002B1DDC"/>
    <w:rsid w:val="002D0983"/>
    <w:rsid w:val="002F66FB"/>
    <w:rsid w:val="00305622"/>
    <w:rsid w:val="0032052F"/>
    <w:rsid w:val="00323336"/>
    <w:rsid w:val="00350987"/>
    <w:rsid w:val="00353715"/>
    <w:rsid w:val="003870CD"/>
    <w:rsid w:val="003B6BE1"/>
    <w:rsid w:val="003E0854"/>
    <w:rsid w:val="003E677B"/>
    <w:rsid w:val="003F4884"/>
    <w:rsid w:val="00402715"/>
    <w:rsid w:val="004056E8"/>
    <w:rsid w:val="00417F0B"/>
    <w:rsid w:val="00422D7E"/>
    <w:rsid w:val="0043062D"/>
    <w:rsid w:val="004327CF"/>
    <w:rsid w:val="004555C4"/>
    <w:rsid w:val="004574A1"/>
    <w:rsid w:val="004600F7"/>
    <w:rsid w:val="0047058A"/>
    <w:rsid w:val="004831EF"/>
    <w:rsid w:val="00494A2A"/>
    <w:rsid w:val="004B1EBC"/>
    <w:rsid w:val="004C1047"/>
    <w:rsid w:val="004C76EC"/>
    <w:rsid w:val="004D2F84"/>
    <w:rsid w:val="004E5DCF"/>
    <w:rsid w:val="004E5F6E"/>
    <w:rsid w:val="004F7FE7"/>
    <w:rsid w:val="0050436C"/>
    <w:rsid w:val="00505F85"/>
    <w:rsid w:val="005160B2"/>
    <w:rsid w:val="00516B4E"/>
    <w:rsid w:val="00516CE2"/>
    <w:rsid w:val="005201DD"/>
    <w:rsid w:val="00547C43"/>
    <w:rsid w:val="00556CD2"/>
    <w:rsid w:val="0056071B"/>
    <w:rsid w:val="0056266E"/>
    <w:rsid w:val="00574DA3"/>
    <w:rsid w:val="00581348"/>
    <w:rsid w:val="00587C8F"/>
    <w:rsid w:val="00597DE5"/>
    <w:rsid w:val="005A01E4"/>
    <w:rsid w:val="005A1ABB"/>
    <w:rsid w:val="005A4534"/>
    <w:rsid w:val="005C07EC"/>
    <w:rsid w:val="005D0ECE"/>
    <w:rsid w:val="005D674B"/>
    <w:rsid w:val="005F53E0"/>
    <w:rsid w:val="005F7B41"/>
    <w:rsid w:val="00601DB1"/>
    <w:rsid w:val="00610A6D"/>
    <w:rsid w:val="006278AF"/>
    <w:rsid w:val="00633F79"/>
    <w:rsid w:val="00641FCA"/>
    <w:rsid w:val="00646DEC"/>
    <w:rsid w:val="00652BD5"/>
    <w:rsid w:val="00654911"/>
    <w:rsid w:val="00660F36"/>
    <w:rsid w:val="006642B2"/>
    <w:rsid w:val="00664512"/>
    <w:rsid w:val="00684418"/>
    <w:rsid w:val="006A71AF"/>
    <w:rsid w:val="006B081A"/>
    <w:rsid w:val="006E0579"/>
    <w:rsid w:val="006E3953"/>
    <w:rsid w:val="006E50F0"/>
    <w:rsid w:val="006E6A70"/>
    <w:rsid w:val="006F7575"/>
    <w:rsid w:val="00717ACB"/>
    <w:rsid w:val="0072049B"/>
    <w:rsid w:val="007261CC"/>
    <w:rsid w:val="0072686A"/>
    <w:rsid w:val="007577AA"/>
    <w:rsid w:val="00764844"/>
    <w:rsid w:val="00784C75"/>
    <w:rsid w:val="00797BF2"/>
    <w:rsid w:val="007A01B6"/>
    <w:rsid w:val="007A1A7D"/>
    <w:rsid w:val="007A7FEE"/>
    <w:rsid w:val="007B388F"/>
    <w:rsid w:val="007B531F"/>
    <w:rsid w:val="007B786F"/>
    <w:rsid w:val="007D2EC8"/>
    <w:rsid w:val="007E219A"/>
    <w:rsid w:val="007F1698"/>
    <w:rsid w:val="007F4F5F"/>
    <w:rsid w:val="007F54C5"/>
    <w:rsid w:val="00802E59"/>
    <w:rsid w:val="0081272B"/>
    <w:rsid w:val="00816E33"/>
    <w:rsid w:val="00824751"/>
    <w:rsid w:val="0082584D"/>
    <w:rsid w:val="008421FA"/>
    <w:rsid w:val="00842F8F"/>
    <w:rsid w:val="00851245"/>
    <w:rsid w:val="00852F39"/>
    <w:rsid w:val="00870D62"/>
    <w:rsid w:val="00880F33"/>
    <w:rsid w:val="00884AF7"/>
    <w:rsid w:val="008A0713"/>
    <w:rsid w:val="008B2BA4"/>
    <w:rsid w:val="008E3B70"/>
    <w:rsid w:val="008E446D"/>
    <w:rsid w:val="008E5199"/>
    <w:rsid w:val="008F7E7D"/>
    <w:rsid w:val="009049D1"/>
    <w:rsid w:val="009134E9"/>
    <w:rsid w:val="009136C0"/>
    <w:rsid w:val="009144BB"/>
    <w:rsid w:val="0091490D"/>
    <w:rsid w:val="00937D48"/>
    <w:rsid w:val="00967338"/>
    <w:rsid w:val="00972E67"/>
    <w:rsid w:val="009873E1"/>
    <w:rsid w:val="009B06DC"/>
    <w:rsid w:val="009E4D4E"/>
    <w:rsid w:val="009E64B1"/>
    <w:rsid w:val="009F5B70"/>
    <w:rsid w:val="00A04E6D"/>
    <w:rsid w:val="00A0624E"/>
    <w:rsid w:val="00A13E7B"/>
    <w:rsid w:val="00A245F3"/>
    <w:rsid w:val="00A24EF4"/>
    <w:rsid w:val="00A32386"/>
    <w:rsid w:val="00A339E1"/>
    <w:rsid w:val="00A35FA4"/>
    <w:rsid w:val="00AA3CF3"/>
    <w:rsid w:val="00AA611E"/>
    <w:rsid w:val="00AB1ED1"/>
    <w:rsid w:val="00AB2AC7"/>
    <w:rsid w:val="00AB5F2B"/>
    <w:rsid w:val="00AF13B5"/>
    <w:rsid w:val="00AF46A3"/>
    <w:rsid w:val="00B40F0A"/>
    <w:rsid w:val="00B42617"/>
    <w:rsid w:val="00B5342F"/>
    <w:rsid w:val="00B53D3E"/>
    <w:rsid w:val="00B60827"/>
    <w:rsid w:val="00B85217"/>
    <w:rsid w:val="00B86F01"/>
    <w:rsid w:val="00BB4B21"/>
    <w:rsid w:val="00BC016B"/>
    <w:rsid w:val="00BC7B70"/>
    <w:rsid w:val="00BD265F"/>
    <w:rsid w:val="00BD7F26"/>
    <w:rsid w:val="00BE4CEC"/>
    <w:rsid w:val="00BF2494"/>
    <w:rsid w:val="00BF6565"/>
    <w:rsid w:val="00C106D0"/>
    <w:rsid w:val="00C1087E"/>
    <w:rsid w:val="00C1165C"/>
    <w:rsid w:val="00C1511E"/>
    <w:rsid w:val="00C1791F"/>
    <w:rsid w:val="00C17BB9"/>
    <w:rsid w:val="00C21805"/>
    <w:rsid w:val="00C237E4"/>
    <w:rsid w:val="00C33C9D"/>
    <w:rsid w:val="00C34740"/>
    <w:rsid w:val="00C37138"/>
    <w:rsid w:val="00C52C42"/>
    <w:rsid w:val="00C53917"/>
    <w:rsid w:val="00C5656C"/>
    <w:rsid w:val="00CA6AA3"/>
    <w:rsid w:val="00CA70F6"/>
    <w:rsid w:val="00CB09A9"/>
    <w:rsid w:val="00CB3626"/>
    <w:rsid w:val="00CD2E76"/>
    <w:rsid w:val="00CE1B72"/>
    <w:rsid w:val="00CE1DA0"/>
    <w:rsid w:val="00CE2E60"/>
    <w:rsid w:val="00CE5F4A"/>
    <w:rsid w:val="00D04B39"/>
    <w:rsid w:val="00D05BFE"/>
    <w:rsid w:val="00D4273B"/>
    <w:rsid w:val="00D60B6C"/>
    <w:rsid w:val="00D67BAE"/>
    <w:rsid w:val="00D7556C"/>
    <w:rsid w:val="00D75C09"/>
    <w:rsid w:val="00D80A19"/>
    <w:rsid w:val="00D9022B"/>
    <w:rsid w:val="00D9169D"/>
    <w:rsid w:val="00D945AD"/>
    <w:rsid w:val="00DA124F"/>
    <w:rsid w:val="00DA39F8"/>
    <w:rsid w:val="00DB3708"/>
    <w:rsid w:val="00DC3B60"/>
    <w:rsid w:val="00DF765D"/>
    <w:rsid w:val="00E04212"/>
    <w:rsid w:val="00E263C4"/>
    <w:rsid w:val="00E41692"/>
    <w:rsid w:val="00E517BD"/>
    <w:rsid w:val="00E57048"/>
    <w:rsid w:val="00E750A4"/>
    <w:rsid w:val="00E75C32"/>
    <w:rsid w:val="00E96AA0"/>
    <w:rsid w:val="00EA0CF1"/>
    <w:rsid w:val="00EA7D6E"/>
    <w:rsid w:val="00EB26C3"/>
    <w:rsid w:val="00EC34DF"/>
    <w:rsid w:val="00EC7A89"/>
    <w:rsid w:val="00EE3268"/>
    <w:rsid w:val="00EE358E"/>
    <w:rsid w:val="00EF32A0"/>
    <w:rsid w:val="00EF3D91"/>
    <w:rsid w:val="00EF54BC"/>
    <w:rsid w:val="00F00A52"/>
    <w:rsid w:val="00F03B17"/>
    <w:rsid w:val="00F118DA"/>
    <w:rsid w:val="00F16AEC"/>
    <w:rsid w:val="00F206EA"/>
    <w:rsid w:val="00F36C7B"/>
    <w:rsid w:val="00F4521D"/>
    <w:rsid w:val="00F46736"/>
    <w:rsid w:val="00F535B0"/>
    <w:rsid w:val="00F57C56"/>
    <w:rsid w:val="00F6788F"/>
    <w:rsid w:val="00F72E7E"/>
    <w:rsid w:val="00F81E1D"/>
    <w:rsid w:val="00F93901"/>
    <w:rsid w:val="00F93BC9"/>
    <w:rsid w:val="00FA739E"/>
    <w:rsid w:val="00FE1E19"/>
    <w:rsid w:val="00FF0E23"/>
    <w:rsid w:val="00FF1095"/>
    <w:rsid w:val="00FF4BED"/>
    <w:rsid w:val="00FF7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43EA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1245"/>
    <w:rPr>
      <w:rFonts w:ascii="Bookman Old Style" w:hAnsi="Bookman Old Style"/>
      <w:sz w:val="24"/>
      <w:szCs w:val="24"/>
    </w:rPr>
  </w:style>
  <w:style w:type="paragraph" w:styleId="Heading1">
    <w:name w:val="heading 1"/>
    <w:basedOn w:val="Normal"/>
    <w:next w:val="Normal"/>
    <w:qFormat/>
    <w:rsid w:val="00851245"/>
    <w:pPr>
      <w:spacing w:before="160" w:after="120"/>
      <w:jc w:val="center"/>
      <w:outlineLvl w:val="0"/>
    </w:pPr>
    <w:rPr>
      <w:rFonts w:eastAsia="MS Mincho" w:cs="Arial"/>
      <w:b/>
      <w:bCs/>
      <w:smallCaps/>
      <w:spacing w:val="24"/>
      <w:sz w:val="26"/>
      <w:szCs w:val="20"/>
    </w:rPr>
  </w:style>
  <w:style w:type="paragraph" w:styleId="Heading2">
    <w:name w:val="heading 2"/>
    <w:basedOn w:val="Normal"/>
    <w:next w:val="Normal"/>
    <w:qFormat/>
    <w:rsid w:val="00851245"/>
    <w:pPr>
      <w:autoSpaceDE w:val="0"/>
      <w:autoSpaceDN w:val="0"/>
      <w:adjustRightInd w:val="0"/>
      <w:outlineLvl w:val="1"/>
    </w:pPr>
    <w:rPr>
      <w:b/>
      <w:sz w:val="21"/>
    </w:rPr>
  </w:style>
  <w:style w:type="paragraph" w:styleId="Heading3">
    <w:name w:val="heading 3"/>
    <w:basedOn w:val="Normal"/>
    <w:next w:val="Normal"/>
    <w:qFormat/>
    <w:rsid w:val="00851245"/>
    <w:pPr>
      <w:autoSpaceDE w:val="0"/>
      <w:autoSpaceDN w:val="0"/>
      <w:adjustRightInd w:val="0"/>
      <w:spacing w:after="120"/>
      <w:ind w:left="312"/>
      <w:jc w:val="both"/>
      <w:outlineLvl w:val="2"/>
    </w:pPr>
    <w:rPr>
      <w:b/>
      <w:bCs/>
      <w:i/>
      <w:iCs/>
      <w:sz w:val="19"/>
      <w:szCs w:val="19"/>
    </w:rPr>
  </w:style>
  <w:style w:type="paragraph" w:styleId="Heading4">
    <w:name w:val="heading 4"/>
    <w:basedOn w:val="Normal"/>
    <w:next w:val="Normal"/>
    <w:link w:val="Heading4Char"/>
    <w:qFormat/>
    <w:rsid w:val="00851245"/>
    <w:pPr>
      <w:autoSpaceDE w:val="0"/>
      <w:autoSpaceDN w:val="0"/>
      <w:adjustRightInd w:val="0"/>
      <w:spacing w:before="200" w:after="60"/>
      <w:jc w:val="both"/>
      <w:outlineLvl w:val="3"/>
    </w:pPr>
    <w:rPr>
      <w:b/>
      <w:sz w:val="19"/>
      <w:szCs w:val="19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6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512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1245"/>
    <w:rPr>
      <w:rFonts w:ascii="Bookman Old Style" w:hAnsi="Bookman Old Style"/>
      <w:sz w:val="24"/>
      <w:szCs w:val="24"/>
    </w:rPr>
  </w:style>
  <w:style w:type="paragraph" w:styleId="Footer">
    <w:name w:val="footer"/>
    <w:basedOn w:val="Normal"/>
    <w:link w:val="FooterChar"/>
    <w:uiPriority w:val="99"/>
    <w:rsid w:val="008512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51245"/>
    <w:rPr>
      <w:rFonts w:ascii="Bookman Old Style" w:hAnsi="Bookman Old Style"/>
      <w:sz w:val="24"/>
      <w:szCs w:val="24"/>
    </w:rPr>
  </w:style>
  <w:style w:type="paragraph" w:customStyle="1" w:styleId="Name">
    <w:name w:val="Name"/>
    <w:basedOn w:val="Heading1"/>
    <w:rsid w:val="00851245"/>
    <w:pPr>
      <w:spacing w:after="100"/>
    </w:pPr>
    <w:rPr>
      <w:sz w:val="40"/>
    </w:rPr>
  </w:style>
  <w:style w:type="paragraph" w:customStyle="1" w:styleId="Name-Header">
    <w:name w:val="Name - Header"/>
    <w:basedOn w:val="Name"/>
    <w:rsid w:val="005D674B"/>
    <w:pPr>
      <w:spacing w:after="0"/>
      <w:jc w:val="left"/>
    </w:pPr>
    <w:rPr>
      <w:sz w:val="22"/>
      <w:szCs w:val="22"/>
    </w:rPr>
  </w:style>
  <w:style w:type="character" w:styleId="PageNumber">
    <w:name w:val="page number"/>
    <w:rsid w:val="00851245"/>
    <w:rPr>
      <w:rFonts w:ascii="Bookman Old Style" w:hAnsi="Bookman Old Style"/>
      <w:b/>
      <w:sz w:val="19"/>
      <w:szCs w:val="19"/>
    </w:rPr>
  </w:style>
  <w:style w:type="paragraph" w:customStyle="1" w:styleId="ContactInfo">
    <w:name w:val="Contact Info"/>
    <w:basedOn w:val="Normal"/>
    <w:link w:val="ContactInfoChar"/>
    <w:rsid w:val="00851245"/>
    <w:pPr>
      <w:pBdr>
        <w:top w:val="single" w:sz="4" w:space="4" w:color="auto"/>
      </w:pBdr>
      <w:autoSpaceDE w:val="0"/>
      <w:autoSpaceDN w:val="0"/>
      <w:adjustRightInd w:val="0"/>
      <w:spacing w:after="40"/>
      <w:jc w:val="center"/>
    </w:pPr>
    <w:rPr>
      <w:sz w:val="19"/>
      <w:szCs w:val="19"/>
    </w:rPr>
  </w:style>
  <w:style w:type="character" w:customStyle="1" w:styleId="ContactInfoChar">
    <w:name w:val="Contact Info Char"/>
    <w:link w:val="ContactInfo"/>
    <w:rsid w:val="00851245"/>
    <w:rPr>
      <w:rFonts w:ascii="Bookman Old Style" w:hAnsi="Bookman Old Style"/>
      <w:sz w:val="19"/>
      <w:szCs w:val="19"/>
    </w:rPr>
  </w:style>
  <w:style w:type="paragraph" w:customStyle="1" w:styleId="CategoryHeading">
    <w:name w:val="Category Heading"/>
    <w:basedOn w:val="Normal"/>
    <w:rsid w:val="00851245"/>
    <w:pPr>
      <w:keepNext/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b/>
      <w:bCs/>
      <w:smallCaps/>
      <w:szCs w:val="20"/>
    </w:rPr>
  </w:style>
  <w:style w:type="paragraph" w:customStyle="1" w:styleId="SkillsList">
    <w:name w:val="Skills List"/>
    <w:basedOn w:val="Normal"/>
    <w:rsid w:val="009F5B70"/>
    <w:pPr>
      <w:tabs>
        <w:tab w:val="num" w:pos="360"/>
      </w:tabs>
      <w:autoSpaceDE w:val="0"/>
      <w:autoSpaceDN w:val="0"/>
      <w:adjustRightInd w:val="0"/>
      <w:spacing w:before="20" w:after="20"/>
      <w:ind w:left="360" w:hanging="360"/>
      <w:jc w:val="center"/>
    </w:pPr>
    <w:rPr>
      <w:i/>
      <w:sz w:val="19"/>
      <w:szCs w:val="19"/>
    </w:rPr>
  </w:style>
  <w:style w:type="paragraph" w:customStyle="1" w:styleId="Jobdescription">
    <w:name w:val="Job description"/>
    <w:basedOn w:val="Normal"/>
    <w:rsid w:val="005D674B"/>
    <w:pPr>
      <w:spacing w:after="120"/>
      <w:ind w:left="312"/>
      <w:jc w:val="both"/>
    </w:pPr>
    <w:rPr>
      <w:sz w:val="19"/>
      <w:szCs w:val="20"/>
    </w:rPr>
  </w:style>
  <w:style w:type="paragraph" w:customStyle="1" w:styleId="BulletedList">
    <w:name w:val="Bulleted List"/>
    <w:basedOn w:val="Normal"/>
    <w:rsid w:val="00851245"/>
    <w:pPr>
      <w:numPr>
        <w:numId w:val="24"/>
      </w:numPr>
      <w:autoSpaceDE w:val="0"/>
      <w:autoSpaceDN w:val="0"/>
      <w:adjustRightInd w:val="0"/>
      <w:spacing w:after="60"/>
      <w:jc w:val="both"/>
    </w:pPr>
    <w:rPr>
      <w:sz w:val="19"/>
      <w:szCs w:val="19"/>
    </w:rPr>
  </w:style>
  <w:style w:type="paragraph" w:customStyle="1" w:styleId="BulletedList-Indent">
    <w:name w:val="Bulleted List - Indent"/>
    <w:basedOn w:val="BulletedList"/>
    <w:rsid w:val="005D674B"/>
  </w:style>
  <w:style w:type="character" w:customStyle="1" w:styleId="Employer">
    <w:name w:val="Employer"/>
    <w:rsid w:val="005D674B"/>
    <w:rPr>
      <w:bCs/>
      <w:caps/>
      <w:sz w:val="21"/>
    </w:rPr>
  </w:style>
  <w:style w:type="character" w:customStyle="1" w:styleId="Heading4Char">
    <w:name w:val="Heading 4 Char"/>
    <w:link w:val="Heading4"/>
    <w:rsid w:val="00851245"/>
    <w:rPr>
      <w:rFonts w:ascii="Bookman Old Style" w:hAnsi="Bookman Old Style"/>
      <w:b/>
      <w:sz w:val="19"/>
      <w:szCs w:val="19"/>
      <w:u w:val="single"/>
    </w:rPr>
  </w:style>
  <w:style w:type="paragraph" w:customStyle="1" w:styleId="Horizontalline">
    <w:name w:val="Horizontal line"/>
    <w:basedOn w:val="Normal"/>
    <w:rsid w:val="005D674B"/>
    <w:pPr>
      <w:pBdr>
        <w:bottom w:val="thinThickSmallGap" w:sz="24" w:space="0" w:color="auto"/>
      </w:pBdr>
    </w:pPr>
    <w:rPr>
      <w:sz w:val="2"/>
      <w:szCs w:val="20"/>
    </w:rPr>
  </w:style>
  <w:style w:type="paragraph" w:customStyle="1" w:styleId="Job">
    <w:name w:val="Job"/>
    <w:basedOn w:val="Normal"/>
    <w:link w:val="JobChar"/>
    <w:rsid w:val="00851245"/>
    <w:pPr>
      <w:autoSpaceDE w:val="0"/>
      <w:autoSpaceDN w:val="0"/>
      <w:adjustRightInd w:val="0"/>
      <w:spacing w:before="120" w:after="120"/>
    </w:pPr>
    <w:rPr>
      <w:sz w:val="19"/>
      <w:szCs w:val="19"/>
    </w:rPr>
  </w:style>
  <w:style w:type="character" w:customStyle="1" w:styleId="JobChar">
    <w:name w:val="Job Char"/>
    <w:link w:val="Job"/>
    <w:rsid w:val="00851245"/>
    <w:rPr>
      <w:rFonts w:ascii="Bookman Old Style" w:hAnsi="Bookman Old Style"/>
      <w:sz w:val="19"/>
      <w:szCs w:val="19"/>
    </w:rPr>
  </w:style>
  <w:style w:type="character" w:customStyle="1" w:styleId="JobTitle">
    <w:name w:val="Job Title"/>
    <w:rsid w:val="005D674B"/>
    <w:rPr>
      <w:b/>
      <w:bCs/>
      <w:sz w:val="19"/>
      <w:u w:val="single"/>
    </w:rPr>
  </w:style>
  <w:style w:type="paragraph" w:customStyle="1" w:styleId="ItalicSmall">
    <w:name w:val="Italic Small"/>
    <w:basedOn w:val="Normal"/>
    <w:rsid w:val="00851245"/>
    <w:pPr>
      <w:spacing w:before="20"/>
    </w:pPr>
    <w:rPr>
      <w:i/>
      <w:iCs/>
      <w:sz w:val="19"/>
      <w:szCs w:val="20"/>
    </w:rPr>
  </w:style>
  <w:style w:type="paragraph" w:customStyle="1" w:styleId="CollegeDegree">
    <w:name w:val="College Degree"/>
    <w:basedOn w:val="Normal"/>
    <w:rsid w:val="005D674B"/>
    <w:pPr>
      <w:autoSpaceDE w:val="0"/>
      <w:autoSpaceDN w:val="0"/>
      <w:adjustRightInd w:val="0"/>
      <w:spacing w:before="20" w:after="60"/>
      <w:jc w:val="both"/>
    </w:pPr>
  </w:style>
  <w:style w:type="paragraph" w:styleId="DocumentMap">
    <w:name w:val="Document Map"/>
    <w:basedOn w:val="Normal"/>
    <w:link w:val="DocumentMapChar"/>
    <w:rsid w:val="000F36A5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0F36A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0F36A5"/>
    <w:rPr>
      <w:color w:val="0000FF"/>
      <w:u w:val="single"/>
    </w:rPr>
  </w:style>
  <w:style w:type="paragraph" w:styleId="NoSpacing">
    <w:name w:val="No Spacing"/>
    <w:uiPriority w:val="1"/>
    <w:qFormat/>
    <w:rsid w:val="000F36A5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86DD4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7F1698"/>
    <w:rPr>
      <w:i/>
      <w:iCs/>
    </w:rPr>
  </w:style>
  <w:style w:type="paragraph" w:styleId="ListParagraph">
    <w:name w:val="List Paragraph"/>
    <w:basedOn w:val="Normal"/>
    <w:uiPriority w:val="34"/>
    <w:qFormat/>
    <w:rsid w:val="00A323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80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auto"/>
            <w:right w:val="none" w:sz="0" w:space="0" w:color="auto"/>
          </w:divBdr>
          <w:divsChild>
            <w:div w:id="200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164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%20Lorraine\AppData\Roaming\Microsoft\Templates\MN_HRGenerali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BCDA0A9-3CEF-4870-AA74-5AF6C7C5D3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10C7F6-D322-40F8-8E5B-10795D4303B1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03BD4CBF-F340-4462-87D2-989A6AA1B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MN_HRGeneralistResume</Template>
  <TotalTime>0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2009-08-18T10:02:00Z</cp:lastPrinted>
  <dcterms:created xsi:type="dcterms:W3CDTF">2021-01-12T03:50:00Z</dcterms:created>
  <dcterms:modified xsi:type="dcterms:W3CDTF">2021-04-30T20:12:00Z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TC103622219990</vt:lpwstr>
  </property>
</Properties>
</file>